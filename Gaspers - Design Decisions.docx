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39B92" w14:textId="4DD715F3" w:rsidR="004D6B86" w:rsidRDefault="00E4292C">
      <w:pPr>
        <w:pStyle w:val="Title"/>
      </w:pPr>
      <w:r>
        <w:softHyphen/>
      </w:r>
      <w:r w:rsidR="00CD6E95">
        <w:t>Design Decisions</w:t>
      </w:r>
    </w:p>
    <w:p w14:paraId="1EA204C2" w14:textId="1851EA3F" w:rsidR="00C41545" w:rsidRDefault="00944608" w:rsidP="00591F52">
      <w:pPr>
        <w:pStyle w:val="Title2"/>
      </w:pPr>
      <w:r>
        <w:t>Jonathon Gaspers</w:t>
      </w:r>
    </w:p>
    <w:p w14:paraId="0EAC86DB" w14:textId="544D8E18" w:rsidR="004D6B86" w:rsidRDefault="008A2EE0">
      <w:pPr>
        <w:pStyle w:val="Title2"/>
      </w:pPr>
      <w:r>
        <w:t>Southern New Hampshire University</w:t>
      </w:r>
    </w:p>
    <w:p w14:paraId="12749A58" w14:textId="6371FC43" w:rsidR="00AA7DC1" w:rsidRDefault="00A469B3" w:rsidP="009D457C">
      <w:pPr>
        <w:pStyle w:val="SectionTitle"/>
      </w:pPr>
      <w:r>
        <w:lastRenderedPageBreak/>
        <w:t>Design Decisions</w:t>
      </w:r>
    </w:p>
    <w:p w14:paraId="3A1DACF7" w14:textId="1D289396" w:rsidR="00E67C17" w:rsidRDefault="00E67C17" w:rsidP="00F749AF">
      <w:pPr>
        <w:ind w:firstLine="0"/>
      </w:pPr>
      <w:r>
        <w:tab/>
      </w:r>
      <w:r w:rsidR="005A48D7">
        <w:t xml:space="preserve">The objects I selected for this project were a random selection of </w:t>
      </w:r>
      <w:r w:rsidR="00AB7A45">
        <w:t>thing</w:t>
      </w:r>
      <w:r w:rsidR="005A48D7">
        <w:t xml:space="preserve">s from my desk. </w:t>
      </w:r>
      <w:r w:rsidR="00F03667">
        <w:t xml:space="preserve">I </w:t>
      </w:r>
      <w:r w:rsidR="00AB7A45">
        <w:t>chose</w:t>
      </w:r>
      <w:r w:rsidR="00F03667">
        <w:t xml:space="preserve"> them based on the required functionality for the program</w:t>
      </w:r>
      <w:r w:rsidR="00AB7A45">
        <w:t>;</w:t>
      </w:r>
      <w:r w:rsidR="00F03667">
        <w:t xml:space="preserve"> I needed four objects, one that could be made of two or more primitive shapes. The objects I selected were a remote, a vape mod, a </w:t>
      </w:r>
      <w:r w:rsidR="001A2F54">
        <w:t>ring,</w:t>
      </w:r>
      <w:r w:rsidR="00F03667">
        <w:t xml:space="preserve"> and a tiny container of lotion. I chose these because they could easily be broken down into primitive shapes; the remote is a box with a cylinder as a</w:t>
      </w:r>
      <w:r w:rsidR="00AB7A45">
        <w:t>n</w:t>
      </w:r>
      <w:r w:rsidR="00F03667">
        <w:t xml:space="preserve"> RF trans</w:t>
      </w:r>
      <w:r w:rsidR="001B07C7">
        <w:t>mitt</w:t>
      </w:r>
      <w:r w:rsidR="00F03667">
        <w:t>er, the vape mod can be represented with a box, the ring as a thin ring, and finally</w:t>
      </w:r>
      <w:r w:rsidR="00AB7A45">
        <w:t>,</w:t>
      </w:r>
      <w:r w:rsidR="00F03667">
        <w:t xml:space="preserve"> the lotion container can be created using two cylinders. </w:t>
      </w:r>
      <w:r w:rsidR="00AB7A45">
        <w:t>Initi</w:t>
      </w:r>
      <w:r w:rsidR="001B07C7">
        <w:t>ally, I was going to have the remote have the cylinder poking out of the top side to represent a singular button, but I felt it made more sense to use a texture to show the buttons and have the cylinder be the RF transmitter because I could make use of the circular texture the top side of the cylinder allows to represent the “</w:t>
      </w:r>
      <w:r w:rsidR="00CA15DD">
        <w:t>fisheye</w:t>
      </w:r>
      <w:r w:rsidR="001B07C7">
        <w:t xml:space="preserve">” shape the transmitter would have. </w:t>
      </w:r>
      <w:r w:rsidR="00CA15DD">
        <w:t>I also chose to split the lotion container into two cylinders stacked on top of each other because after looking closer at the lotion container, the red and white parts were slightly different sizes</w:t>
      </w:r>
      <w:r w:rsidR="00AB7A45">
        <w:t>,</w:t>
      </w:r>
      <w:r w:rsidR="00CA15DD">
        <w:t xml:space="preserve"> and coding a cylinder that had those different sizes would have taken longer than the provided time for the project. </w:t>
      </w:r>
    </w:p>
    <w:p w14:paraId="142E5100" w14:textId="00B48358" w:rsidR="00D65089" w:rsidRDefault="00D65089" w:rsidP="00F749AF">
      <w:pPr>
        <w:ind w:firstLine="0"/>
      </w:pPr>
      <w:r>
        <w:tab/>
        <w:t xml:space="preserve">To add camera controls to the program </w:t>
      </w:r>
      <w:r w:rsidR="003E3AFB">
        <w:t>to</w:t>
      </w:r>
      <w:r>
        <w:t xml:space="preserve"> allow the user to “fly” around the scene to look at the objects from various angles, I used the camera.h provided in the GitHub tutorials. </w:t>
      </w:r>
      <w:r w:rsidR="00830048">
        <w:t xml:space="preserve">I used this header file to allow </w:t>
      </w:r>
      <w:r w:rsidR="00AB7A45">
        <w:t>more effortless</w:t>
      </w:r>
      <w:r w:rsidR="00830048">
        <w:t xml:space="preserve"> camera movement a</w:t>
      </w:r>
      <w:r w:rsidR="00AB7A45">
        <w:t>nd</w:t>
      </w:r>
      <w:r w:rsidR="00830048">
        <w:t xml:space="preserve"> the GLFW functions to capture the mouse movements to allow </w:t>
      </w:r>
      <w:r w:rsidR="00AB7A45">
        <w:t>more straightforward</w:t>
      </w:r>
      <w:r w:rsidR="00830048">
        <w:t xml:space="preserve"> navigation in the 3D scene. Additionally, outside of the required functionality, I added the ability </w:t>
      </w:r>
      <w:r w:rsidR="003E3AFB">
        <w:t>for the users to enable wireframe and textured modes by pressing F1 and F2, respectively. I added this functionality because I felt the users might want to see how the various shapes were drawn and help with seeing the two shapes that made up the two complex shapes in the 3D scene.</w:t>
      </w:r>
    </w:p>
    <w:p w14:paraId="72C3279F" w14:textId="16C4BC5A" w:rsidR="003E3AFB" w:rsidRDefault="00DD3121" w:rsidP="00F749AF">
      <w:pPr>
        <w:ind w:firstLine="0"/>
      </w:pPr>
      <w:r>
        <w:lastRenderedPageBreak/>
        <w:tab/>
      </w:r>
      <w:r w:rsidR="00AB7A45">
        <w:t>I tried to “future-proof” the program by moving the mesh generation to it</w:t>
      </w:r>
      <w:r>
        <w:t>s</w:t>
      </w:r>
      <w:r w:rsidR="00AB7A45">
        <w:t xml:space="preserve"> own</w:t>
      </w:r>
      <w:r>
        <w:t xml:space="preserve"> header and </w:t>
      </w:r>
      <w:proofErr w:type="spellStart"/>
      <w:r>
        <w:t>cpp</w:t>
      </w:r>
      <w:proofErr w:type="spellEnd"/>
      <w:r>
        <w:t xml:space="preserve"> file. This allow</w:t>
      </w:r>
      <w:r w:rsidR="00AB7A45">
        <w:t>ed</w:t>
      </w:r>
      <w:r>
        <w:t xml:space="preserve"> the code to be more modular and easier to read to </w:t>
      </w:r>
      <w:r w:rsidR="00AB7A45">
        <w:t>enable</w:t>
      </w:r>
      <w:r>
        <w:t xml:space="preserve"> future coders to understand the code and use it more easily. I also decided to move the code that loads the shaders to be in its own </w:t>
      </w:r>
      <w:proofErr w:type="spellStart"/>
      <w:r>
        <w:t>cpp</w:t>
      </w:r>
      <w:proofErr w:type="spellEnd"/>
      <w:r>
        <w:t xml:space="preserve"> and header files to allow the shaders to be more modular. This allowed me to instantiate multiple meshes and shaders in an easy</w:t>
      </w:r>
      <w:r w:rsidR="00AB7A45">
        <w:t>-to-set-</w:t>
      </w:r>
      <w:r>
        <w:t xml:space="preserve">up way. By writing the program this way, I </w:t>
      </w:r>
      <w:r w:rsidR="00AB7A45">
        <w:t>ensured</w:t>
      </w:r>
      <w:r>
        <w:t xml:space="preserve"> that the code was reusable throughout the course. </w:t>
      </w:r>
    </w:p>
    <w:sectPr w:rsidR="003E3AFB">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E89CD" w14:textId="77777777" w:rsidR="0091288F" w:rsidRDefault="0091288F">
      <w:pPr>
        <w:spacing w:line="240" w:lineRule="auto"/>
      </w:pPr>
      <w:r>
        <w:separator/>
      </w:r>
    </w:p>
    <w:p w14:paraId="02195CDD" w14:textId="77777777" w:rsidR="0091288F" w:rsidRDefault="0091288F"/>
  </w:endnote>
  <w:endnote w:type="continuationSeparator" w:id="0">
    <w:p w14:paraId="49AD3EE5" w14:textId="77777777" w:rsidR="0091288F" w:rsidRDefault="0091288F">
      <w:pPr>
        <w:spacing w:line="240" w:lineRule="auto"/>
      </w:pPr>
      <w:r>
        <w:continuationSeparator/>
      </w:r>
    </w:p>
    <w:p w14:paraId="1652B29B" w14:textId="77777777" w:rsidR="0091288F" w:rsidRDefault="009128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D6170" w14:textId="77777777" w:rsidR="0091288F" w:rsidRDefault="0091288F">
      <w:pPr>
        <w:spacing w:line="240" w:lineRule="auto"/>
      </w:pPr>
      <w:r>
        <w:separator/>
      </w:r>
    </w:p>
    <w:p w14:paraId="647FC872" w14:textId="77777777" w:rsidR="0091288F" w:rsidRDefault="0091288F"/>
  </w:footnote>
  <w:footnote w:type="continuationSeparator" w:id="0">
    <w:p w14:paraId="6243528B" w14:textId="77777777" w:rsidR="0091288F" w:rsidRDefault="0091288F">
      <w:pPr>
        <w:spacing w:line="240" w:lineRule="auto"/>
      </w:pPr>
      <w:r>
        <w:continuationSeparator/>
      </w:r>
    </w:p>
    <w:p w14:paraId="4BC292C9" w14:textId="77777777" w:rsidR="0091288F" w:rsidRDefault="009128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68894BF3" w14:textId="77777777">
      <w:tc>
        <w:tcPr>
          <w:tcW w:w="8280" w:type="dxa"/>
        </w:tcPr>
        <w:p w14:paraId="782709FD" w14:textId="46C5A7D5" w:rsidR="004D6B86" w:rsidRPr="00170521" w:rsidRDefault="00A469B3" w:rsidP="00170521">
          <w:pPr>
            <w:pStyle w:val="Header"/>
          </w:pPr>
          <w:r>
            <w:t>DESIGN DECISIONS</w:t>
          </w:r>
        </w:p>
      </w:tc>
      <w:tc>
        <w:tcPr>
          <w:tcW w:w="1080" w:type="dxa"/>
        </w:tcPr>
        <w:p w14:paraId="0CB72168" w14:textId="77777777" w:rsidR="004D6B86" w:rsidRDefault="00345333">
          <w:pPr>
            <w:pStyle w:val="Header"/>
            <w:jc w:val="right"/>
          </w:pPr>
          <w:r>
            <w:fldChar w:fldCharType="begin"/>
          </w:r>
          <w:r>
            <w:instrText xml:space="preserve"> PAGE   \* MERGEFORMAT </w:instrText>
          </w:r>
          <w:r>
            <w:fldChar w:fldCharType="separate"/>
          </w:r>
          <w:r w:rsidR="00101FEC">
            <w:rPr>
              <w:noProof/>
            </w:rPr>
            <w:t>4</w:t>
          </w:r>
          <w:r>
            <w:rPr>
              <w:noProof/>
            </w:rPr>
            <w:fldChar w:fldCharType="end"/>
          </w:r>
        </w:p>
      </w:tc>
    </w:tr>
  </w:tbl>
  <w:p w14:paraId="763399D1"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6388BEE2" w14:textId="77777777">
      <w:tc>
        <w:tcPr>
          <w:tcW w:w="8280" w:type="dxa"/>
        </w:tcPr>
        <w:p w14:paraId="1ACCFA61" w14:textId="032E162C" w:rsidR="004D6B86" w:rsidRPr="009F0414" w:rsidRDefault="00CD6E95" w:rsidP="00504F88">
          <w:pPr>
            <w:pStyle w:val="Header"/>
          </w:pPr>
          <w:r>
            <w:t>DESIGN DECISIONS</w:t>
          </w:r>
        </w:p>
      </w:tc>
      <w:tc>
        <w:tcPr>
          <w:tcW w:w="1080" w:type="dxa"/>
        </w:tcPr>
        <w:p w14:paraId="44AE087F" w14:textId="77777777" w:rsidR="004D6B86" w:rsidRDefault="00345333">
          <w:pPr>
            <w:pStyle w:val="Header"/>
            <w:jc w:val="right"/>
          </w:pPr>
          <w:r>
            <w:fldChar w:fldCharType="begin"/>
          </w:r>
          <w:r>
            <w:instrText xml:space="preserve"> PAGE   \* MERGEFORMAT </w:instrText>
          </w:r>
          <w:r>
            <w:fldChar w:fldCharType="separate"/>
          </w:r>
          <w:r w:rsidR="00101FEC">
            <w:rPr>
              <w:noProof/>
            </w:rPr>
            <w:t>1</w:t>
          </w:r>
          <w:r>
            <w:rPr>
              <w:noProof/>
            </w:rPr>
            <w:fldChar w:fldCharType="end"/>
          </w:r>
        </w:p>
      </w:tc>
    </w:tr>
  </w:tbl>
  <w:p w14:paraId="100FE0A3"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E6F1265"/>
    <w:multiLevelType w:val="hybridMultilevel"/>
    <w:tmpl w:val="2758CA50"/>
    <w:lvl w:ilvl="0" w:tplc="FFC60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7F17F0"/>
    <w:multiLevelType w:val="hybridMultilevel"/>
    <w:tmpl w:val="C390F9F2"/>
    <w:lvl w:ilvl="0" w:tplc="E11A6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406F08"/>
    <w:multiLevelType w:val="hybridMultilevel"/>
    <w:tmpl w:val="821604F8"/>
    <w:lvl w:ilvl="0" w:tplc="84C4C26E">
      <w:start w:val="1"/>
      <w:numFmt w:val="decimal"/>
      <w:lvlText w:val="%1."/>
      <w:lvlJc w:val="left"/>
      <w:pPr>
        <w:ind w:left="1080" w:hanging="360"/>
      </w:pPr>
      <w:rPr>
        <w:rFonts w:asciiTheme="minorHAnsi" w:eastAsiaTheme="minorEastAsia" w:hAnsiTheme="minorHAnsi" w:cstheme="minorBidi"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zMTYysjAwMzM2MLNQ0lEKTi0uzszPAykwqwUApHnr+SwAAAA="/>
  </w:docVars>
  <w:rsids>
    <w:rsidRoot w:val="00101FEC"/>
    <w:rsid w:val="00006BBA"/>
    <w:rsid w:val="0001010E"/>
    <w:rsid w:val="000148D7"/>
    <w:rsid w:val="000217F5"/>
    <w:rsid w:val="00073F91"/>
    <w:rsid w:val="00075605"/>
    <w:rsid w:val="00097169"/>
    <w:rsid w:val="000B6941"/>
    <w:rsid w:val="00101FEC"/>
    <w:rsid w:val="00114BFA"/>
    <w:rsid w:val="001602E3"/>
    <w:rsid w:val="00160C0C"/>
    <w:rsid w:val="001664A2"/>
    <w:rsid w:val="00170521"/>
    <w:rsid w:val="001A2F54"/>
    <w:rsid w:val="001B07C7"/>
    <w:rsid w:val="001B4848"/>
    <w:rsid w:val="001F2F9E"/>
    <w:rsid w:val="001F447A"/>
    <w:rsid w:val="001F7399"/>
    <w:rsid w:val="00212319"/>
    <w:rsid w:val="00225BE3"/>
    <w:rsid w:val="00274E0A"/>
    <w:rsid w:val="002B6153"/>
    <w:rsid w:val="002C3B16"/>
    <w:rsid w:val="002C627C"/>
    <w:rsid w:val="002D1758"/>
    <w:rsid w:val="00301CD4"/>
    <w:rsid w:val="00307586"/>
    <w:rsid w:val="00336906"/>
    <w:rsid w:val="00343C4C"/>
    <w:rsid w:val="00345333"/>
    <w:rsid w:val="003A06C6"/>
    <w:rsid w:val="003E36B1"/>
    <w:rsid w:val="003E3AFB"/>
    <w:rsid w:val="003E4162"/>
    <w:rsid w:val="003F7CBD"/>
    <w:rsid w:val="00481CF8"/>
    <w:rsid w:val="00492C2D"/>
    <w:rsid w:val="004A3D87"/>
    <w:rsid w:val="004B18A9"/>
    <w:rsid w:val="004D4F8C"/>
    <w:rsid w:val="004D6B86"/>
    <w:rsid w:val="00504290"/>
    <w:rsid w:val="00504F88"/>
    <w:rsid w:val="0055242C"/>
    <w:rsid w:val="00591F52"/>
    <w:rsid w:val="00595412"/>
    <w:rsid w:val="005A48D7"/>
    <w:rsid w:val="005E3ED2"/>
    <w:rsid w:val="006101EF"/>
    <w:rsid w:val="0061747E"/>
    <w:rsid w:val="00641876"/>
    <w:rsid w:val="00645290"/>
    <w:rsid w:val="00651137"/>
    <w:rsid w:val="006B015B"/>
    <w:rsid w:val="006C162F"/>
    <w:rsid w:val="006D7EE9"/>
    <w:rsid w:val="007244DE"/>
    <w:rsid w:val="0081390C"/>
    <w:rsid w:val="00816831"/>
    <w:rsid w:val="00830048"/>
    <w:rsid w:val="00837D67"/>
    <w:rsid w:val="008747E8"/>
    <w:rsid w:val="008A2A83"/>
    <w:rsid w:val="008A2EE0"/>
    <w:rsid w:val="00910F0E"/>
    <w:rsid w:val="0091288F"/>
    <w:rsid w:val="00942C1D"/>
    <w:rsid w:val="00944608"/>
    <w:rsid w:val="00961AE5"/>
    <w:rsid w:val="009A2C38"/>
    <w:rsid w:val="009B3752"/>
    <w:rsid w:val="009B37F3"/>
    <w:rsid w:val="009D457C"/>
    <w:rsid w:val="009D52E8"/>
    <w:rsid w:val="009F0414"/>
    <w:rsid w:val="00A469B3"/>
    <w:rsid w:val="00A4757D"/>
    <w:rsid w:val="00A77F6B"/>
    <w:rsid w:val="00A81BB2"/>
    <w:rsid w:val="00AA5C05"/>
    <w:rsid w:val="00AA7DC1"/>
    <w:rsid w:val="00AB7A45"/>
    <w:rsid w:val="00AD33FC"/>
    <w:rsid w:val="00B04DEB"/>
    <w:rsid w:val="00B11023"/>
    <w:rsid w:val="00C3438C"/>
    <w:rsid w:val="00C41545"/>
    <w:rsid w:val="00C5686B"/>
    <w:rsid w:val="00C74024"/>
    <w:rsid w:val="00C83B15"/>
    <w:rsid w:val="00C925C8"/>
    <w:rsid w:val="00CA15DD"/>
    <w:rsid w:val="00CB7F84"/>
    <w:rsid w:val="00CD6E95"/>
    <w:rsid w:val="00CF1B55"/>
    <w:rsid w:val="00CF7A77"/>
    <w:rsid w:val="00D65089"/>
    <w:rsid w:val="00DB2E59"/>
    <w:rsid w:val="00DB358F"/>
    <w:rsid w:val="00DC2ACB"/>
    <w:rsid w:val="00DC44F1"/>
    <w:rsid w:val="00DD3121"/>
    <w:rsid w:val="00DE4A8F"/>
    <w:rsid w:val="00DE74E7"/>
    <w:rsid w:val="00DF6D26"/>
    <w:rsid w:val="00E345F8"/>
    <w:rsid w:val="00E4292C"/>
    <w:rsid w:val="00E60A67"/>
    <w:rsid w:val="00E67C17"/>
    <w:rsid w:val="00E7305D"/>
    <w:rsid w:val="00EA780C"/>
    <w:rsid w:val="00EB69D3"/>
    <w:rsid w:val="00F03667"/>
    <w:rsid w:val="00F31D66"/>
    <w:rsid w:val="00F363EC"/>
    <w:rsid w:val="00F413AC"/>
    <w:rsid w:val="00F556A5"/>
    <w:rsid w:val="00F65EE1"/>
    <w:rsid w:val="00F749AF"/>
    <w:rsid w:val="00FC1493"/>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1FDB5F"/>
  <w15:chartTrackingRefBased/>
  <w15:docId w15:val="{481ED4D8-46B3-4B6B-91D1-A147E631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customStyle="1" w:styleId="TextBody">
    <w:name w:val="Text Body"/>
    <w:basedOn w:val="Normal"/>
    <w:rsid w:val="00AA7DC1"/>
    <w:pPr>
      <w:widowControl w:val="0"/>
      <w:suppressAutoHyphens/>
      <w:spacing w:after="283" w:line="240" w:lineRule="auto"/>
      <w:ind w:firstLine="0"/>
    </w:pPr>
    <w:rPr>
      <w:rFonts w:ascii="Liberation Serif" w:eastAsia="DejaVu Sans" w:hAnsi="Liberation Serif" w:cs="DejaVu Sans"/>
      <w:color w:val="auto"/>
      <w:lang w:eastAsia="zh-CN" w:bidi="hi-IN"/>
    </w:rPr>
  </w:style>
  <w:style w:type="character" w:styleId="Hyperlink">
    <w:name w:val="Hyperlink"/>
    <w:basedOn w:val="DefaultParagraphFont"/>
    <w:uiPriority w:val="99"/>
    <w:unhideWhenUsed/>
    <w:rsid w:val="00AA7DC1"/>
    <w:rPr>
      <w:color w:val="5F5F5F" w:themeColor="hyperlink"/>
      <w:u w:val="single"/>
    </w:rPr>
  </w:style>
  <w:style w:type="character" w:styleId="UnresolvedMention">
    <w:name w:val="Unresolved Mention"/>
    <w:basedOn w:val="DefaultParagraphFont"/>
    <w:uiPriority w:val="99"/>
    <w:semiHidden/>
    <w:unhideWhenUsed/>
    <w:rsid w:val="00AA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30483332">
      <w:bodyDiv w:val="1"/>
      <w:marLeft w:val="0"/>
      <w:marRight w:val="0"/>
      <w:marTop w:val="0"/>
      <w:marBottom w:val="0"/>
      <w:divBdr>
        <w:top w:val="none" w:sz="0" w:space="0" w:color="auto"/>
        <w:left w:val="none" w:sz="0" w:space="0" w:color="auto"/>
        <w:bottom w:val="none" w:sz="0" w:space="0" w:color="auto"/>
        <w:right w:val="none" w:sz="0" w:space="0" w:color="auto"/>
      </w:divBdr>
      <w:divsChild>
        <w:div w:id="1730692516">
          <w:marLeft w:val="0"/>
          <w:marRight w:val="0"/>
          <w:marTop w:val="0"/>
          <w:marBottom w:val="0"/>
          <w:divBdr>
            <w:top w:val="none" w:sz="0" w:space="0" w:color="auto"/>
            <w:left w:val="none" w:sz="0" w:space="0" w:color="auto"/>
            <w:bottom w:val="none" w:sz="0" w:space="0" w:color="auto"/>
            <w:right w:val="none" w:sz="0" w:space="0" w:color="auto"/>
          </w:divBdr>
          <w:divsChild>
            <w:div w:id="3916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1340675">
      <w:bodyDiv w:val="1"/>
      <w:marLeft w:val="0"/>
      <w:marRight w:val="0"/>
      <w:marTop w:val="0"/>
      <w:marBottom w:val="0"/>
      <w:divBdr>
        <w:top w:val="none" w:sz="0" w:space="0" w:color="auto"/>
        <w:left w:val="none" w:sz="0" w:space="0" w:color="auto"/>
        <w:bottom w:val="none" w:sz="0" w:space="0" w:color="auto"/>
        <w:right w:val="none" w:sz="0" w:space="0" w:color="auto"/>
      </w:divBdr>
      <w:divsChild>
        <w:div w:id="1759518207">
          <w:marLeft w:val="0"/>
          <w:marRight w:val="0"/>
          <w:marTop w:val="0"/>
          <w:marBottom w:val="0"/>
          <w:divBdr>
            <w:top w:val="none" w:sz="0" w:space="0" w:color="auto"/>
            <w:left w:val="none" w:sz="0" w:space="0" w:color="auto"/>
            <w:bottom w:val="none" w:sz="0" w:space="0" w:color="auto"/>
            <w:right w:val="none" w:sz="0" w:space="0" w:color="auto"/>
          </w:divBdr>
          <w:divsChild>
            <w:div w:id="1327977254">
              <w:marLeft w:val="0"/>
              <w:marRight w:val="0"/>
              <w:marTop w:val="0"/>
              <w:marBottom w:val="0"/>
              <w:divBdr>
                <w:top w:val="none" w:sz="0" w:space="0" w:color="auto"/>
                <w:left w:val="none" w:sz="0" w:space="0" w:color="auto"/>
                <w:bottom w:val="none" w:sz="0" w:space="0" w:color="auto"/>
                <w:right w:val="none" w:sz="0" w:space="0" w:color="auto"/>
              </w:divBdr>
              <w:divsChild>
                <w:div w:id="1941136983">
                  <w:marLeft w:val="0"/>
                  <w:marRight w:val="0"/>
                  <w:marTop w:val="0"/>
                  <w:marBottom w:val="0"/>
                  <w:divBdr>
                    <w:top w:val="none" w:sz="0" w:space="0" w:color="auto"/>
                    <w:left w:val="none" w:sz="0" w:space="0" w:color="auto"/>
                    <w:bottom w:val="none" w:sz="0" w:space="0" w:color="auto"/>
                    <w:right w:val="none" w:sz="0" w:space="0" w:color="auto"/>
                  </w:divBdr>
                </w:div>
                <w:div w:id="10563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2826887">
      <w:bodyDiv w:val="1"/>
      <w:marLeft w:val="0"/>
      <w:marRight w:val="0"/>
      <w:marTop w:val="0"/>
      <w:marBottom w:val="0"/>
      <w:divBdr>
        <w:top w:val="none" w:sz="0" w:space="0" w:color="auto"/>
        <w:left w:val="none" w:sz="0" w:space="0" w:color="auto"/>
        <w:bottom w:val="none" w:sz="0" w:space="0" w:color="auto"/>
        <w:right w:val="none" w:sz="0" w:space="0" w:color="auto"/>
      </w:divBdr>
      <w:divsChild>
        <w:div w:id="985865377">
          <w:marLeft w:val="0"/>
          <w:marRight w:val="0"/>
          <w:marTop w:val="0"/>
          <w:marBottom w:val="0"/>
          <w:divBdr>
            <w:top w:val="none" w:sz="0" w:space="0" w:color="auto"/>
            <w:left w:val="none" w:sz="0" w:space="0" w:color="auto"/>
            <w:bottom w:val="none" w:sz="0" w:space="0" w:color="auto"/>
            <w:right w:val="none" w:sz="0" w:space="0" w:color="auto"/>
          </w:divBdr>
          <w:divsChild>
            <w:div w:id="18042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za\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w:rsidRDefault="00301CD4"&gt;&lt;w:r&gt;&lt;w:t&gt;PROJECT PROPOSAL&lt;/w:t&gt;&lt;/w:r&gt;&lt;/w:p&gt;&lt;w:sectPr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w:val="2E6F1265"/&gt;&lt;w:multiLevelType w:val="hybridMultilevel"/&gt;&lt;w:tmpl w:val="2758CA50"/&gt;&lt;w:lvl w:ilvl="0" w:tplc="FFC6077A"&gt;&lt;w:start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w:val="597F17F0"/&gt;&lt;w:multiLevelType w:val="hybridMultilevel"/&gt;&lt;w:tmpl w:val="C390F9F2"/&gt;&lt;w:lvl w:ilvl="0" w:tplc="E11A623A"&gt;&lt;w:start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w:abstractNumId="12" w15:restartNumberingAfterBreak="0"&gt;&lt;w:nsid w:val="6A406F08"/&gt;&lt;w:multiLevelType w:val="hybridMultilevel"/&gt;&lt;w:tmpl w:val="821604F8"/&gt;&lt;w:lvl w:ilvl="0" w:tplc="84C4C26E"&gt;&lt;w:start w:val="1"/&gt;&lt;w:numFmt w:val="decimal"/&gt;&lt;w:lvlText w:val="%1."/&gt;&lt;w:lvlJc w:val="left"/&gt;&lt;w:pPr&gt;&lt;w:ind w:left="1080" w:hanging="360"/&gt;&lt;/w:pPr&gt;&lt;w:rPr&gt;&lt;w:rFonts w:asciiTheme="minorHAnsi" w:eastAsiaTheme="minorEastAsia" w:hAnsiTheme="minorHAnsi" w:cstheme="minorBidi" w:hint="default"/&gt;&lt;w:color w:val="000000" w:themeColor="text1"/&gt;&lt;/w:rPr&gt;&lt;/w:lvl&gt;&lt;w:lvl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w:val="10"/&gt;&lt;/w:num&gt;&lt;w:num w:numId="13"&gt;&lt;w:abstractNumId w:val="11"/&gt;&lt;/w:num&gt;&lt;w:num w:numId="14"&gt;&lt;w:abstractNumId w:val="12"/&gt;&lt;/w:num&gt;&lt;/w:numbering&gt;&lt;/pkg:xmlData&gt;&lt;/pkg:part&gt;&lt;pkg:part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w:type="paragraph" w:customStyle="1" w:styleId="TextBody"&gt;&lt;w:name w:val="Text Body"/&gt;&lt;w:basedOn w:val="Normal"/&gt;&lt;w:rsid w:val="00AA7DC1"/&gt;&lt;w:pPr&gt;&lt;w:widowControl w:val="0"/&gt;&lt;w:suppressAutoHyphens/&gt;&lt;w:spacing w:after="283" w:line="240" w:lineRule="auto"/&gt;&lt;w:ind w:firstLine="0"/&gt;&lt;/w:pPr&gt;&lt;w:rPr&gt;&lt;w:rFonts w:ascii="Liberation Serif" w:eastAsia="DejaVu Sans" w:hAnsi="Liberation Serif" w:cs="DejaVu Sans"/&gt;&lt;w:color w:val="auto"/&gt;&lt;w:lang w:eastAsia="zh-CN" w:bidi="hi-IN"/&gt;&lt;/w:rPr&gt;&lt;/w:style&gt;&lt;w:style w:type="character" w:styleId="Hyperlink"&gt;&lt;w:name w:val="Hyperlink"/&gt;&lt;w:basedOn w:val="DefaultParagraphFont"/&gt;&lt;w:uiPriority w:val="99"/&gt;&lt;w:unhideWhenUsed/&gt;&lt;w:rsid w:val="00AA7DC1"/&gt;&lt;w:rPr&gt;&lt;w:color w:val="5F5F5F" w:themeColor="hyperlink"/&gt;&lt;w:u w:val="single"/&gt;&lt;/w:rPr&gt;&lt;/w:style&gt;&lt;w:style w:type="character" w:styleId="UnresolvedMention"&gt;&lt;w:name w:val="Unresolved Mention"/&gt;&lt;w:basedOn w:val="DefaultParagraphFont"/&gt;&lt;w:uiPriority w:val="99"/&gt;&lt;w:semiHidden/&gt;&lt;w:unhideWhenUsed/&gt;&lt;w:rsid w:val="00AA7DC1"/&gt;&lt;w:rPr&gt;&lt;w:color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85FE520-91C7-4580-9833-25AFA339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1704</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Kimball</dc:creator>
  <cp:keywords/>
  <dc:description/>
  <cp:lastModifiedBy>Gaspers, Jonathon</cp:lastModifiedBy>
  <cp:revision>14</cp:revision>
  <dcterms:created xsi:type="dcterms:W3CDTF">2021-04-15T08:28:00Z</dcterms:created>
  <dcterms:modified xsi:type="dcterms:W3CDTF">2021-04-16T12:52:00Z</dcterms:modified>
</cp:coreProperties>
</file>